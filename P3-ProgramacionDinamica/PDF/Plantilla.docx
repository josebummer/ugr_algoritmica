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8D" w:rsidRDefault="00CC717C">
      <w:r>
        <w:rPr>
          <w:noProof/>
          <w:color w:val="FFFFFF" w:themeColor="background1"/>
          <w:lang w:eastAsia="es-A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AFEA98C" wp14:editId="06BB20FA">
                <wp:simplePos x="0" y="0"/>
                <wp:positionH relativeFrom="column">
                  <wp:posOffset>-888474</wp:posOffset>
                </wp:positionH>
                <wp:positionV relativeFrom="paragraph">
                  <wp:posOffset>3704590</wp:posOffset>
                </wp:positionV>
                <wp:extent cx="7746365" cy="1539240"/>
                <wp:effectExtent l="0" t="0" r="6985" b="381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6365" cy="1539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23137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001DA" w:rsidRPr="00AB4BE4" w:rsidRDefault="00113FEF" w:rsidP="00AB4BE4">
                            <w:pPr>
                              <w:jc w:val="right"/>
                              <w:rPr>
                                <w:color w:val="9D3511" w:themeColor="accent1" w:themeShade="BF"/>
                                <w:sz w:val="160"/>
                                <w:szCs w:val="1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160"/>
                                  <w:szCs w:val="1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alias w:val="Título"/>
                                <w:id w:val="-75767893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717C">
                                  <w:rPr>
                                    <w:color w:val="FFFFFF" w:themeColor="background1"/>
                                    <w:sz w:val="160"/>
                                    <w:szCs w:val="136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Valor Creativo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EA9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9.95pt;margin-top:291.7pt;width:609.95pt;height:121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" fillcolor="#d8d8d8 [2732]" stroked="f">
                <v:fill opacity="15163f"/>
                <v:textbox>
                  <w:txbxContent>
                    <w:p w:rsidR="00C001DA" w:rsidRPr="00AB4BE4" w:rsidRDefault="00113FEF" w:rsidP="00AB4BE4">
                      <w:pPr>
                        <w:jc w:val="right"/>
                        <w:rPr>
                          <w:color w:val="9D3511" w:themeColor="accent1" w:themeShade="BF"/>
                          <w:sz w:val="160"/>
                          <w:szCs w:val="13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160"/>
                            <w:szCs w:val="1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alias w:val="Título"/>
                          <w:id w:val="-75767893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C717C">
                            <w:rPr>
                              <w:color w:val="FFFFFF" w:themeColor="background1"/>
                              <w:sz w:val="160"/>
                              <w:szCs w:val="1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Valor Creativo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589118" behindDoc="1" locked="0" layoutInCell="1" allowOverlap="1" wp14:anchorId="0A4F095D" wp14:editId="1526F5AD">
                <wp:simplePos x="0" y="0"/>
                <wp:positionH relativeFrom="column">
                  <wp:posOffset>2426226</wp:posOffset>
                </wp:positionH>
                <wp:positionV relativeFrom="paragraph">
                  <wp:posOffset>1082675</wp:posOffset>
                </wp:positionV>
                <wp:extent cx="4450715" cy="8638540"/>
                <wp:effectExtent l="0" t="0" r="698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715" cy="86385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C9A9D" id="Rectangle 9" o:spid="_x0000_s1026" style="position:absolute;margin-left:191.05pt;margin-top:85.25pt;width:350.45pt;height:680.2pt;z-index:-251727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" fillcolor="#956251 [3207]" stroked="f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588093" behindDoc="1" locked="0" layoutInCell="1" allowOverlap="1" wp14:anchorId="12ABACDE" wp14:editId="5F136AE8">
                <wp:simplePos x="0" y="0"/>
                <wp:positionH relativeFrom="column">
                  <wp:posOffset>742206</wp:posOffset>
                </wp:positionH>
                <wp:positionV relativeFrom="paragraph">
                  <wp:posOffset>-937895</wp:posOffset>
                </wp:positionV>
                <wp:extent cx="6134735" cy="423418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735" cy="4234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39E77" id="Rectangle 7" o:spid="_x0000_s1026" style="position:absolute;margin-left:58.45pt;margin-top:-73.85pt;width:483.05pt;height:333.4pt;z-index:-2517283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" fillcolor="#f4b29b [1300]" stroked="f" strokeweight="2pt"/>
            </w:pict>
          </mc:Fallback>
        </mc:AlternateContent>
      </w:r>
      <w:r w:rsidR="00BA3EE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587068" behindDoc="1" locked="0" layoutInCell="1" allowOverlap="1" wp14:anchorId="06F93135" wp14:editId="20E17973">
                <wp:simplePos x="0" y="0"/>
                <wp:positionH relativeFrom="column">
                  <wp:posOffset>-886460</wp:posOffset>
                </wp:positionH>
                <wp:positionV relativeFrom="paragraph">
                  <wp:posOffset>-937895</wp:posOffset>
                </wp:positionV>
                <wp:extent cx="3414395" cy="6551930"/>
                <wp:effectExtent l="0" t="0" r="1460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395" cy="65519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D82AF" id="Rectangle 5" o:spid="_x0000_s1026" style="position:absolute;margin-left:-69.8pt;margin-top:-73.85pt;width:268.85pt;height:515.9pt;z-index:-2517294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" fillcolor="#e9e5dc [3214]" strokecolor="#68230b [1604]" strokeweight="2pt"/>
            </w:pict>
          </mc:Fallback>
        </mc:AlternateContent>
      </w:r>
      <w:r w:rsidR="00BA3EE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4" behindDoc="1" locked="0" layoutInCell="1" allowOverlap="1" wp14:anchorId="04FCF74A" wp14:editId="77A7826F">
                <wp:simplePos x="0" y="0"/>
                <wp:positionH relativeFrom="column">
                  <wp:posOffset>-731520</wp:posOffset>
                </wp:positionH>
                <wp:positionV relativeFrom="paragraph">
                  <wp:posOffset>7096693</wp:posOffset>
                </wp:positionV>
                <wp:extent cx="4740275" cy="2694305"/>
                <wp:effectExtent l="0" t="0" r="317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275" cy="2694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8EF13" id="Rectangle 17" o:spid="_x0000_s1026" style="position:absolute;margin-left:-57.6pt;margin-top:558.8pt;width:373.25pt;height:212.15pt;z-index:-2516131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" fillcolor="#6f493c [2407]" stroked="f" strokeweight="2pt"/>
            </w:pict>
          </mc:Fallback>
        </mc:AlternateContent>
      </w:r>
      <w:r w:rsidR="00BA3EE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7043D123" wp14:editId="74BB0C72">
                <wp:simplePos x="0" y="0"/>
                <wp:positionH relativeFrom="column">
                  <wp:posOffset>4008421</wp:posOffset>
                </wp:positionH>
                <wp:positionV relativeFrom="paragraph">
                  <wp:posOffset>3296654</wp:posOffset>
                </wp:positionV>
                <wp:extent cx="1609558" cy="4611938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58" cy="46119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3071E" id="Rectangle 20" o:spid="_x0000_s1026" style="position:absolute;margin-left:315.6pt;margin-top:259.6pt;width:126.75pt;height:363.15pt;z-index:-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" fillcolor="#d34817 [3204]" stroked="f" strokeweight="2pt"/>
            </w:pict>
          </mc:Fallback>
        </mc:AlternateContent>
      </w:r>
      <w:r w:rsidR="00BA3EE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7" behindDoc="1" locked="0" layoutInCell="1" allowOverlap="1" wp14:anchorId="46D95E6F" wp14:editId="1C08AD41">
                <wp:simplePos x="0" y="0"/>
                <wp:positionH relativeFrom="column">
                  <wp:posOffset>-732021</wp:posOffset>
                </wp:positionH>
                <wp:positionV relativeFrom="paragraph">
                  <wp:posOffset>5613467</wp:posOffset>
                </wp:positionV>
                <wp:extent cx="6350000" cy="2302376"/>
                <wp:effectExtent l="0" t="0" r="0" b="31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230237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08D32" id="Rectangle 16" o:spid="_x0000_s1026" style="position:absolute;margin-left:-57.65pt;margin-top:442pt;width:500pt;height:181.3pt;z-index:-2515998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" fillcolor="#d34817 [3204]" stroked="f" strokeweight="2pt"/>
            </w:pict>
          </mc:Fallback>
        </mc:AlternateContent>
      </w:r>
      <w:r w:rsidR="009D6F3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951" behindDoc="1" locked="0" layoutInCell="1" allowOverlap="1" wp14:anchorId="13EB63CB" wp14:editId="486019AB">
                <wp:simplePos x="0" y="0"/>
                <wp:positionH relativeFrom="column">
                  <wp:posOffset>4008421</wp:posOffset>
                </wp:positionH>
                <wp:positionV relativeFrom="paragraph">
                  <wp:posOffset>3296653</wp:posOffset>
                </wp:positionV>
                <wp:extent cx="3054016" cy="6569242"/>
                <wp:effectExtent l="0" t="0" r="0" b="31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016" cy="656924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A77DD" id="Rectangle 15" o:spid="_x0000_s1026" style="position:absolute;margin-left:315.6pt;margin-top:259.6pt;width:240.45pt;height:517.25pt;z-index:-2516065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" fillcolor="#696464 [3215]" stroked="f" strokeweight="2pt"/>
            </w:pict>
          </mc:Fallback>
        </mc:AlternateContent>
      </w:r>
      <w:r w:rsidR="00576B1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04C7077" wp14:editId="1F837374">
                <wp:simplePos x="0" y="0"/>
                <wp:positionH relativeFrom="column">
                  <wp:posOffset>-419100</wp:posOffset>
                </wp:positionH>
                <wp:positionV relativeFrom="paragraph">
                  <wp:posOffset>5676791</wp:posOffset>
                </wp:positionV>
                <wp:extent cx="7242175" cy="336550"/>
                <wp:effectExtent l="0" t="0" r="0" b="63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21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576B14" w:rsidRDefault="00113FEF" w:rsidP="00576B14">
                            <w:pPr>
                              <w:ind w:right="47"/>
                              <w:jc w:val="right"/>
                              <w:rPr>
                                <w:b/>
                                <w:i/>
                                <w:color w:val="D9D9D9" w:themeColor="background1" w:themeShade="D9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i/>
                                  <w:color w:val="D9D9D9" w:themeColor="background1" w:themeShade="D9"/>
                                  <w:sz w:val="32"/>
                                </w:rPr>
                                <w:alias w:val="Publish Date"/>
                                <w:tag w:val=""/>
                                <w:id w:val="-1722200127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1-01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CC717C">
                                  <w:rPr>
                                    <w:b/>
                                    <w:i/>
                                    <w:color w:val="D9D9D9" w:themeColor="background1" w:themeShade="D9"/>
                                    <w:sz w:val="32"/>
                                  </w:rPr>
                                  <w:t>01/01/2016</w:t>
                                </w:r>
                              </w:sdtContent>
                            </w:sdt>
                          </w:p>
                          <w:p w:rsidR="00C001DA" w:rsidRPr="00576B14" w:rsidRDefault="00C001DA" w:rsidP="00576B14">
                            <w:pPr>
                              <w:ind w:right="47"/>
                              <w:jc w:val="right"/>
                              <w:rPr>
                                <w:color w:val="D9D9D9" w:themeColor="background1" w:themeShade="D9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C7077" id="Rectangle 14" o:spid="_x0000_s1027" style="position:absolute;margin-left:-33pt;margin-top:447pt;width:570.25pt;height:26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" filled="f" stroked="f">
                <v:textbox>
                  <w:txbxContent>
                    <w:p w:rsidR="00C001DA" w:rsidRPr="00576B14" w:rsidRDefault="00113FEF" w:rsidP="00576B14">
                      <w:pPr>
                        <w:ind w:right="47"/>
                        <w:jc w:val="right"/>
                        <w:rPr>
                          <w:b/>
                          <w:i/>
                          <w:color w:val="D9D9D9" w:themeColor="background1" w:themeShade="D9"/>
                          <w:sz w:val="32"/>
                        </w:rPr>
                      </w:pPr>
                      <w:sdt>
                        <w:sdtPr>
                          <w:rPr>
                            <w:b/>
                            <w:i/>
                            <w:color w:val="D9D9D9" w:themeColor="background1" w:themeShade="D9"/>
                            <w:sz w:val="32"/>
                          </w:rPr>
                          <w:alias w:val="Publish Date"/>
                          <w:tag w:val=""/>
                          <w:id w:val="-1722200127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1-01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CC717C">
                            <w:rPr>
                              <w:b/>
                              <w:i/>
                              <w:color w:val="D9D9D9" w:themeColor="background1" w:themeShade="D9"/>
                              <w:sz w:val="32"/>
                            </w:rPr>
                            <w:t>01/01/2016</w:t>
                          </w:r>
                        </w:sdtContent>
                      </w:sdt>
                    </w:p>
                    <w:p w:rsidR="00C001DA" w:rsidRPr="00576B14" w:rsidRDefault="00C001DA" w:rsidP="00576B14">
                      <w:pPr>
                        <w:ind w:right="47"/>
                        <w:jc w:val="right"/>
                        <w:rPr>
                          <w:color w:val="D9D9D9" w:themeColor="background1" w:themeShade="D9"/>
                          <w:sz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6B1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F0E40A" wp14:editId="0468FE45">
                <wp:simplePos x="0" y="0"/>
                <wp:positionH relativeFrom="column">
                  <wp:posOffset>-731520</wp:posOffset>
                </wp:positionH>
                <wp:positionV relativeFrom="paragraph">
                  <wp:posOffset>5300236</wp:posOffset>
                </wp:positionV>
                <wp:extent cx="7506970" cy="40894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069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CC717C" w:rsidRDefault="00113FEF" w:rsidP="00576B14">
                            <w:pPr>
                              <w:ind w:left="1416" w:hanging="1416"/>
                              <w:jc w:val="right"/>
                              <w:rPr>
                                <w:i/>
                                <w:color w:val="A6A6A6" w:themeColor="background1" w:themeShade="A6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i/>
                                  <w:color w:val="A6A6A6" w:themeColor="background1" w:themeShade="A6"/>
                                  <w:sz w:val="36"/>
                                </w:rPr>
                                <w:alias w:val="Autor"/>
                                <w:id w:val="-29845902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>
                                <w:rPr>
                                  <w:color w:val="A6A6A6" w:themeColor="background1" w:themeShade="A6"/>
                                </w:rPr>
                              </w:sdtEndPr>
                              <w:sdtContent>
                                <w:r w:rsidR="00C001DA" w:rsidRPr="00CC717C">
                                  <w:rPr>
                                    <w:i/>
                                    <w:color w:val="A6A6A6" w:themeColor="background1" w:themeShade="A6"/>
                                    <w:sz w:val="36"/>
                                  </w:rPr>
                                  <w:t>Valor Creativo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0E40A" id="Text Box 5" o:spid="_x0000_s1028" type="#_x0000_t202" style="position:absolute;margin-left:-57.6pt;margin-top:417.35pt;width:591.1pt;height:32.2pt;rotation:18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" filled="f" stroked="f">
                <v:textbox>
                  <w:txbxContent>
                    <w:p w:rsidR="00C001DA" w:rsidRPr="00CC717C" w:rsidRDefault="00113FEF" w:rsidP="00576B14">
                      <w:pPr>
                        <w:ind w:left="1416" w:hanging="1416"/>
                        <w:jc w:val="right"/>
                        <w:rPr>
                          <w:i/>
                          <w:color w:val="A6A6A6" w:themeColor="background1" w:themeShade="A6"/>
                          <w:sz w:val="36"/>
                        </w:rPr>
                      </w:pPr>
                      <w:sdt>
                        <w:sdtPr>
                          <w:rPr>
                            <w:i/>
                            <w:color w:val="A6A6A6" w:themeColor="background1" w:themeShade="A6"/>
                            <w:sz w:val="36"/>
                          </w:rPr>
                          <w:alias w:val="Autor"/>
                          <w:id w:val="-29845902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>
                          <w:rPr>
                            <w:color w:val="A6A6A6" w:themeColor="background1" w:themeShade="A6"/>
                          </w:rPr>
                        </w:sdtEndPr>
                        <w:sdtContent>
                          <w:r w:rsidR="00C001DA" w:rsidRPr="00CC717C">
                            <w:rPr>
                              <w:i/>
                              <w:color w:val="A6A6A6" w:themeColor="background1" w:themeShade="A6"/>
                              <w:sz w:val="36"/>
                            </w:rPr>
                            <w:t>Valor Creativo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576B1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AEF5E1B" wp14:editId="5BF9FEC2">
                <wp:simplePos x="0" y="0"/>
                <wp:positionH relativeFrom="column">
                  <wp:posOffset>1457726</wp:posOffset>
                </wp:positionH>
                <wp:positionV relativeFrom="paragraph">
                  <wp:posOffset>4884821</wp:posOffset>
                </wp:positionV>
                <wp:extent cx="5334000" cy="360145"/>
                <wp:effectExtent l="0" t="0" r="0" b="190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60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BFBFBF" w:themeColor="background1" w:themeShade="BF"/>
                                <w:sz w:val="36"/>
                              </w:rPr>
                              <w:alias w:val="Asunto"/>
                              <w:id w:val="-70086547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BFBFBF" w:themeColor="background1" w:themeShade="BF"/>
                              </w:rPr>
                            </w:sdtEndPr>
                            <w:sdtContent>
                              <w:p w:rsidR="00576B14" w:rsidRPr="00CC717C" w:rsidRDefault="00576B14" w:rsidP="00576B14">
                                <w:pPr>
                                  <w:ind w:left="426"/>
                                  <w:jc w:val="right"/>
                                  <w:rPr>
                                    <w:b/>
                                    <w:color w:val="BFBFBF" w:themeColor="background1" w:themeShade="BF"/>
                                    <w:sz w:val="28"/>
                                  </w:rPr>
                                </w:pPr>
                                <w:r w:rsidRPr="00CC717C">
                                  <w:rPr>
                                    <w:b/>
                                    <w:color w:val="BFBFBF" w:themeColor="background1" w:themeShade="BF"/>
                                    <w:sz w:val="36"/>
                                  </w:rPr>
                                  <w:t>ValorCreativo.blogspot.com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F5E1B" id="Text Box 4" o:spid="_x0000_s1029" type="#_x0000_t202" style="position:absolute;margin-left:114.8pt;margin-top:384.65pt;width:420pt;height:28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" filled="f" stroked="f">
                <v:textbox>
                  <w:txbxContent>
                    <w:sdt>
                      <w:sdtPr>
                        <w:rPr>
                          <w:b/>
                          <w:color w:val="BFBFBF" w:themeColor="background1" w:themeShade="BF"/>
                          <w:sz w:val="36"/>
                        </w:rPr>
                        <w:alias w:val="Asunto"/>
                        <w:id w:val="-70086547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color w:val="BFBFBF" w:themeColor="background1" w:themeShade="BF"/>
                        </w:rPr>
                      </w:sdtEndPr>
                      <w:sdtContent>
                        <w:p w:rsidR="00576B14" w:rsidRPr="00CC717C" w:rsidRDefault="00576B14" w:rsidP="00576B14">
                          <w:pPr>
                            <w:ind w:left="426"/>
                            <w:jc w:val="right"/>
                            <w:rPr>
                              <w:b/>
                              <w:color w:val="BFBFBF" w:themeColor="background1" w:themeShade="BF"/>
                              <w:sz w:val="28"/>
                            </w:rPr>
                          </w:pPr>
                          <w:r w:rsidRPr="00CC717C">
                            <w:rPr>
                              <w:b/>
                              <w:color w:val="BFBFBF" w:themeColor="background1" w:themeShade="BF"/>
                              <w:sz w:val="36"/>
                            </w:rPr>
                            <w:t>ValorCreativo.blogspot.com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51268">
        <w:rPr>
          <w:noProof/>
          <w:color w:val="FFFFFF" w:themeColor="background1"/>
          <w:lang w:eastAsia="es-AR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0AF4739" wp14:editId="7F4C1B03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C001DA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49523E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2016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F4739" id="Text Box 3" o:spid="_x0000_s1030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Sw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BrHRrZjXsnoC&#10;BSsJAgOZwtyDRSPVd4wGmCEZ1t+2VDGM2vcCXkESEmKHjtuQ6TyCjTq3rM8tVJQAlWGD0bhcmnFQ&#10;bXvFNw1EGt+dkLfwcmruRP2c1eG9wZxw3A4zzQ6i873zep68i1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nikSw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C001DA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49523E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2016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eastAsia="es-AR"/>
        </w:rPr>
        <mc:AlternateContent>
          <mc:Choice Requires="wps">
            <w:drawing>
              <wp:inline distT="0" distB="0" distL="0" distR="0" wp14:anchorId="25B542F8" wp14:editId="35D6E7C1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1ABAA4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6B6475" w:rsidRDefault="0049523E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586043" behindDoc="0" locked="0" layoutInCell="1" allowOverlap="1" wp14:anchorId="1BFD3279" wp14:editId="5B861A7B">
                <wp:simplePos x="0" y="0"/>
                <wp:positionH relativeFrom="column">
                  <wp:posOffset>268605</wp:posOffset>
                </wp:positionH>
                <wp:positionV relativeFrom="paragraph">
                  <wp:posOffset>-271145</wp:posOffset>
                </wp:positionV>
                <wp:extent cx="1695450" cy="22479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247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A8494" id="Rectangle 30" o:spid="_x0000_s1026" style="position:absolute;margin-left:21.15pt;margin-top:-21.35pt;width:133.5pt;height:177pt;z-index:2515860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" fillcolor="#f9d8cd [660]" stroked="f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2B2C84F" wp14:editId="5FBB608E">
                <wp:simplePos x="0" y="0"/>
                <wp:positionH relativeFrom="column">
                  <wp:posOffset>979170</wp:posOffset>
                </wp:positionH>
                <wp:positionV relativeFrom="paragraph">
                  <wp:posOffset>-937895</wp:posOffset>
                </wp:positionV>
                <wp:extent cx="2013585" cy="1009650"/>
                <wp:effectExtent l="0" t="0" r="5715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C778C" id="Rectangle 29" o:spid="_x0000_s1026" style="position:absolute;margin-left:77.1pt;margin-top:-73.85pt;width:158.55pt;height:79.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" fillcolor="white [3212]" stroked="f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27409F8" wp14:editId="28AF3587">
                <wp:simplePos x="0" y="0"/>
                <wp:positionH relativeFrom="column">
                  <wp:posOffset>268605</wp:posOffset>
                </wp:positionH>
                <wp:positionV relativeFrom="paragraph">
                  <wp:posOffset>-937895</wp:posOffset>
                </wp:positionV>
                <wp:extent cx="1771650" cy="18669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8669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754A9" id="Rectangle 28" o:spid="_x0000_s1026" style="position:absolute;margin-left:21.15pt;margin-top:-73.85pt;width:139.5pt;height:147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" fillcolor="#918485 [3208]" stroked="f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4A54BFD" wp14:editId="346121D8">
                <wp:simplePos x="0" y="0"/>
                <wp:positionH relativeFrom="column">
                  <wp:posOffset>-283845</wp:posOffset>
                </wp:positionH>
                <wp:positionV relativeFrom="paragraph">
                  <wp:posOffset>-937895</wp:posOffset>
                </wp:positionV>
                <wp:extent cx="1695450" cy="22479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2479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EA97" id="Rectangle 27" o:spid="_x0000_s1026" style="position:absolute;margin-left:-22.35pt;margin-top:-73.85pt;width:133.5pt;height:177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" fillcolor="#956251 [3207]" stroked="f" strokeweight="2pt"/>
            </w:pict>
          </mc:Fallback>
        </mc:AlternateContent>
      </w:r>
      <w:r w:rsidR="0055395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D5C3BC1" wp14:editId="266D1E40">
                <wp:simplePos x="0" y="0"/>
                <wp:positionH relativeFrom="column">
                  <wp:posOffset>-55245</wp:posOffset>
                </wp:positionH>
                <wp:positionV relativeFrom="paragraph">
                  <wp:posOffset>71755</wp:posOffset>
                </wp:positionV>
                <wp:extent cx="6976110" cy="1603309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110" cy="16033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319E0" id="Rectangle 41" o:spid="_x0000_s1026" style="position:absolute;margin-left:-4.35pt;margin-top:5.65pt;width:549.3pt;height:126.2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" fillcolor="#d34817 [3204]" stroked="f" strokeweight="2pt"/>
            </w:pict>
          </mc:Fallback>
        </mc:AlternateContent>
      </w:r>
    </w:p>
    <w:p w:rsidR="006B6475" w:rsidRPr="006B6475" w:rsidRDefault="00CC717C" w:rsidP="006B6475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CB80545" wp14:editId="6AAF25B8">
                <wp:simplePos x="0" y="0"/>
                <wp:positionH relativeFrom="column">
                  <wp:posOffset>-53274</wp:posOffset>
                </wp:positionH>
                <wp:positionV relativeFrom="paragraph">
                  <wp:posOffset>102870</wp:posOffset>
                </wp:positionV>
                <wp:extent cx="6468745" cy="1193034"/>
                <wp:effectExtent l="0" t="0" r="0" b="7620"/>
                <wp:wrapNone/>
                <wp:docPr id="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8745" cy="1193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CC717C" w:rsidRDefault="00113FEF" w:rsidP="0049523E">
                            <w:pPr>
                              <w:pStyle w:val="Title"/>
                              <w:jc w:val="right"/>
                              <w:rPr>
                                <w:rFonts w:cstheme="majorHAnsi"/>
                                <w:i/>
                                <w:color w:val="DE6A5C" w:themeColor="accent2" w:themeTint="99"/>
                                <w:sz w:val="100"/>
                                <w:szCs w:val="100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sz w:val="100"/>
                                  <w:szCs w:val="100"/>
                                  <w:lang w:val="pt-BR"/>
                                </w:rPr>
                                <w:alias w:val="Título"/>
                                <w:id w:val="13032005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717C" w:rsidRPr="00CC717C">
                                  <w:rPr>
                                    <w:i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  <w:t>Valor Creativo</w:t>
                                </w:r>
                              </w:sdtContent>
                            </w:sdt>
                          </w:p>
                          <w:p w:rsidR="00C001DA" w:rsidRPr="00CC717C" w:rsidRDefault="00C001DA" w:rsidP="006B647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9B2D1F" w:themeColor="accent2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80545" id="Rectangle 32" o:spid="_x0000_s1031" style="position:absolute;margin-left:-4.2pt;margin-top:8.1pt;width:509.35pt;height:93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" filled="f" fillcolor="#5a5a5a [2109]" stroked="f" strokeweight="2pt">
                <v:textbox>
                  <w:txbxContent>
                    <w:p w:rsidR="00C001DA" w:rsidRPr="00CC717C" w:rsidRDefault="00113FEF" w:rsidP="0049523E">
                      <w:pPr>
                        <w:pStyle w:val="Title"/>
                        <w:jc w:val="right"/>
                        <w:rPr>
                          <w:rFonts w:cstheme="majorHAnsi"/>
                          <w:i/>
                          <w:color w:val="DE6A5C" w:themeColor="accent2" w:themeTint="99"/>
                          <w:sz w:val="100"/>
                          <w:szCs w:val="100"/>
                          <w:lang w:val="pt-BR"/>
                        </w:rPr>
                      </w:pPr>
                      <w:sdt>
                        <w:sdtPr>
                          <w:rPr>
                            <w:i/>
                            <w:color w:val="FFFFFF" w:themeColor="background1"/>
                            <w:sz w:val="100"/>
                            <w:szCs w:val="100"/>
                            <w:lang w:val="pt-BR"/>
                          </w:rPr>
                          <w:alias w:val="Título"/>
                          <w:id w:val="13032005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C717C" w:rsidRPr="00CC717C">
                            <w:rPr>
                              <w:i/>
                              <w:color w:val="FFFFFF" w:themeColor="background1"/>
                              <w:sz w:val="100"/>
                              <w:szCs w:val="100"/>
                            </w:rPr>
                            <w:t>Valor Creativo</w:t>
                          </w:r>
                        </w:sdtContent>
                      </w:sdt>
                    </w:p>
                    <w:p w:rsidR="00C001DA" w:rsidRPr="00CC717C" w:rsidRDefault="00C001DA" w:rsidP="006B6475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color w:val="9B2D1F" w:themeColor="accent2"/>
                          <w:sz w:val="100"/>
                          <w:szCs w:val="1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B6475" w:rsidRDefault="006B6475" w:rsidP="006B6475"/>
    <w:p w:rsidR="006B6475" w:rsidRDefault="006B6475" w:rsidP="006B6475"/>
    <w:p w:rsidR="006B6475" w:rsidRDefault="006B6475" w:rsidP="006B6475"/>
    <w:p w:rsidR="006B6475" w:rsidRDefault="006B6475" w:rsidP="006B6475"/>
    <w:p w:rsidR="00A910A0" w:rsidRDefault="00A910A0" w:rsidP="006B6475"/>
    <w:p w:rsidR="00A910A0" w:rsidRDefault="00A910A0" w:rsidP="006B6475"/>
    <w:p w:rsidR="006B6475" w:rsidRPr="006B6475" w:rsidRDefault="006B6475" w:rsidP="006B6475">
      <w:pPr>
        <w:pStyle w:val="Heading1"/>
        <w:rPr>
          <w:rFonts w:cstheme="minorHAnsi"/>
          <w:lang w:val="pt-BR"/>
        </w:rPr>
      </w:pPr>
      <w:bookmarkStart w:id="0" w:name="_Toc379028885"/>
      <w:r w:rsidRPr="006B6475">
        <w:rPr>
          <w:rFonts w:cstheme="minorHAnsi"/>
          <w:lang w:val="pt-BR"/>
        </w:rPr>
        <w:t>Título 1</w:t>
      </w:r>
      <w:bookmarkEnd w:id="0"/>
    </w:p>
    <w:p w:rsidR="006B6475" w:rsidRPr="00416CB0" w:rsidRDefault="006B6475" w:rsidP="006B6475">
      <w:pPr>
        <w:pStyle w:val="Heading2"/>
        <w:rPr>
          <w:lang w:val="pt-BR"/>
        </w:rPr>
      </w:pPr>
      <w:bookmarkStart w:id="1" w:name="_Toc379028886"/>
      <w:r w:rsidRPr="00416CB0">
        <w:rPr>
          <w:lang w:val="pt-BR"/>
        </w:rPr>
        <w:t>Título 2</w:t>
      </w:r>
      <w:bookmarkEnd w:id="1"/>
    </w:p>
    <w:p w:rsidR="006B6475" w:rsidRPr="00416CB0" w:rsidRDefault="006B6475" w:rsidP="00A06702">
      <w:pPr>
        <w:pStyle w:val="Heading3"/>
        <w:rPr>
          <w:lang w:val="pt-BR"/>
        </w:rPr>
      </w:pPr>
      <w:bookmarkStart w:id="2" w:name="_Toc379028887"/>
      <w:r w:rsidRPr="00416CB0">
        <w:rPr>
          <w:lang w:val="pt-BR"/>
        </w:rPr>
        <w:t>Título 3</w:t>
      </w:r>
      <w:bookmarkEnd w:id="2"/>
    </w:p>
    <w:p w:rsidR="006B6475" w:rsidRPr="00416CB0" w:rsidRDefault="006B6475" w:rsidP="006B6475">
      <w:pPr>
        <w:rPr>
          <w:lang w:val="pt-BR"/>
        </w:rPr>
      </w:pPr>
    </w:p>
    <w:p w:rsidR="006B6475" w:rsidRDefault="006B6475" w:rsidP="006B6475">
      <w:pPr>
        <w:rPr>
          <w:lang w:val="pt-BR"/>
        </w:rPr>
      </w:pPr>
      <w:r w:rsidRPr="00006841">
        <w:rPr>
          <w:lang w:val="pt-BR"/>
        </w:rPr>
        <w:t>Normal</w:t>
      </w:r>
    </w:p>
    <w:p w:rsidR="0008470B" w:rsidRDefault="0008470B">
      <w:pPr>
        <w:rPr>
          <w:lang w:val="pt-BR"/>
        </w:rPr>
      </w:pPr>
    </w:p>
    <w:p w:rsidR="006B6475" w:rsidRDefault="006B6475" w:rsidP="007742DF">
      <w:pPr>
        <w:jc w:val="center"/>
        <w:rPr>
          <w:lang w:val="pt-BR"/>
        </w:rPr>
      </w:pPr>
    </w:p>
    <w:p w:rsidR="006B6475" w:rsidRDefault="006B6475" w:rsidP="006B6475">
      <w:pPr>
        <w:rPr>
          <w:lang w:val="pt-BR"/>
        </w:rPr>
      </w:pPr>
    </w:p>
    <w:p w:rsidR="006B6475" w:rsidRDefault="006B6475" w:rsidP="0086428F">
      <w:pPr>
        <w:pStyle w:val="Heading2"/>
        <w:rPr>
          <w:lang w:val="pt-BR"/>
        </w:rPr>
      </w:pPr>
    </w:p>
    <w:p w:rsidR="00A910A0" w:rsidRDefault="00A910A0" w:rsidP="00A910A0">
      <w:pPr>
        <w:rPr>
          <w:lang w:val="pt-BR" w:eastAsia="es-AR"/>
        </w:rPr>
      </w:pPr>
    </w:p>
    <w:p w:rsidR="00A910A0" w:rsidRPr="00A910A0" w:rsidRDefault="00A910A0" w:rsidP="00A910A0">
      <w:pPr>
        <w:rPr>
          <w:lang w:val="pt-BR" w:eastAsia="es-AR"/>
        </w:rPr>
      </w:pPr>
    </w:p>
    <w:p w:rsidR="006B6475" w:rsidRDefault="006B6475" w:rsidP="006B6475">
      <w:pPr>
        <w:rPr>
          <w:lang w:val="pt-BR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0371669"/>
        <w:docPartObj>
          <w:docPartGallery w:val="Table of Contents"/>
          <w:docPartUnique/>
        </w:docPartObj>
      </w:sdtPr>
      <w:sdtEndPr>
        <w:rPr>
          <w:rFonts w:eastAsiaTheme="minorEastAsia"/>
          <w:lang w:eastAsia="zh-CN"/>
        </w:rPr>
      </w:sdtEndPr>
      <w:sdtContent>
        <w:p w:rsidR="006B6475" w:rsidRPr="00FE319B" w:rsidRDefault="006B6475" w:rsidP="006B6475">
          <w:pPr>
            <w:pStyle w:val="TOCHeading"/>
            <w:rPr>
              <w:lang w:val="pt-BR"/>
            </w:rPr>
          </w:pPr>
          <w:r w:rsidRPr="00FE319B">
            <w:rPr>
              <w:lang w:val="pt-BR"/>
            </w:rPr>
            <w:t>Contenido</w:t>
          </w:r>
        </w:p>
        <w:p w:rsidR="006B6475" w:rsidRDefault="0053624F">
          <w:pPr>
            <w:pStyle w:val="TOC1"/>
            <w:tabs>
              <w:tab w:val="right" w:leader="dot" w:pos="9743"/>
            </w:tabs>
            <w:rPr>
              <w:noProof/>
            </w:rPr>
          </w:pPr>
          <w:r>
            <w:fldChar w:fldCharType="begin"/>
          </w:r>
          <w:r w:rsidR="006B6475">
            <w:instrText xml:space="preserve"> TOC \o "1-3" \h \z \u </w:instrText>
          </w:r>
          <w:r>
            <w:fldChar w:fldCharType="separate"/>
          </w:r>
          <w:hyperlink w:anchor="_Toc379028885" w:history="1">
            <w:r w:rsidR="006B6475" w:rsidRPr="00D8604A">
              <w:rPr>
                <w:rStyle w:val="Hyperlink"/>
                <w:noProof/>
                <w:lang w:val="pt-BR"/>
              </w:rPr>
              <w:t>Título 1</w:t>
            </w:r>
            <w:r w:rsidR="006B6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6475">
              <w:rPr>
                <w:noProof/>
                <w:webHidden/>
              </w:rPr>
              <w:instrText xml:space="preserve"> PAGEREF _Toc379028885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3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475" w:rsidRDefault="00113FEF">
          <w:pPr>
            <w:pStyle w:val="TOC2"/>
            <w:tabs>
              <w:tab w:val="right" w:leader="dot" w:pos="9743"/>
            </w:tabs>
            <w:rPr>
              <w:noProof/>
            </w:rPr>
          </w:pPr>
          <w:hyperlink w:anchor="_Toc379028886" w:history="1">
            <w:r w:rsidR="006B6475" w:rsidRPr="00D8604A">
              <w:rPr>
                <w:rStyle w:val="Hyperlink"/>
                <w:noProof/>
                <w:lang w:val="pt-BR"/>
              </w:rPr>
              <w:t>Título 2</w:t>
            </w:r>
            <w:r w:rsidR="006B6475">
              <w:rPr>
                <w:noProof/>
                <w:webHidden/>
              </w:rPr>
              <w:tab/>
            </w:r>
            <w:r w:rsidR="0053624F">
              <w:rPr>
                <w:noProof/>
                <w:webHidden/>
              </w:rPr>
              <w:fldChar w:fldCharType="begin"/>
            </w:r>
            <w:r w:rsidR="006B6475">
              <w:rPr>
                <w:noProof/>
                <w:webHidden/>
              </w:rPr>
              <w:instrText xml:space="preserve"> PAGEREF _Toc379028886 \h </w:instrText>
            </w:r>
            <w:r w:rsidR="0053624F">
              <w:rPr>
                <w:noProof/>
                <w:webHidden/>
              </w:rPr>
            </w:r>
            <w:r w:rsidR="0053624F">
              <w:rPr>
                <w:noProof/>
                <w:webHidden/>
              </w:rPr>
              <w:fldChar w:fldCharType="separate"/>
            </w:r>
            <w:r w:rsidR="004A5314">
              <w:rPr>
                <w:noProof/>
                <w:webHidden/>
              </w:rPr>
              <w:t>2</w:t>
            </w:r>
            <w:r w:rsidR="0053624F">
              <w:rPr>
                <w:noProof/>
                <w:webHidden/>
              </w:rPr>
              <w:fldChar w:fldCharType="end"/>
            </w:r>
          </w:hyperlink>
        </w:p>
        <w:p w:rsidR="006B6475" w:rsidRDefault="00113FEF">
          <w:pPr>
            <w:pStyle w:val="TOC3"/>
            <w:tabs>
              <w:tab w:val="right" w:leader="dot" w:pos="9743"/>
            </w:tabs>
            <w:rPr>
              <w:noProof/>
            </w:rPr>
          </w:pPr>
          <w:hyperlink w:anchor="_Toc379028887" w:history="1">
            <w:r w:rsidR="006B6475" w:rsidRPr="00D8604A">
              <w:rPr>
                <w:rStyle w:val="Hyperlink"/>
                <w:noProof/>
                <w:lang w:val="pt-BR"/>
              </w:rPr>
              <w:t>Título 3</w:t>
            </w:r>
            <w:r w:rsidR="006B6475">
              <w:rPr>
                <w:noProof/>
                <w:webHidden/>
              </w:rPr>
              <w:tab/>
            </w:r>
            <w:r w:rsidR="0053624F">
              <w:rPr>
                <w:noProof/>
                <w:webHidden/>
              </w:rPr>
              <w:fldChar w:fldCharType="begin"/>
            </w:r>
            <w:r w:rsidR="006B6475">
              <w:rPr>
                <w:noProof/>
                <w:webHidden/>
              </w:rPr>
              <w:instrText xml:space="preserve"> PAGEREF _Toc379028887 \h </w:instrText>
            </w:r>
            <w:r w:rsidR="0053624F">
              <w:rPr>
                <w:noProof/>
                <w:webHidden/>
              </w:rPr>
            </w:r>
            <w:r w:rsidR="0053624F">
              <w:rPr>
                <w:noProof/>
                <w:webHidden/>
              </w:rPr>
              <w:fldChar w:fldCharType="separate"/>
            </w:r>
            <w:r w:rsidR="004A5314">
              <w:rPr>
                <w:noProof/>
                <w:webHidden/>
              </w:rPr>
              <w:t>2</w:t>
            </w:r>
            <w:r w:rsidR="0053624F">
              <w:rPr>
                <w:noProof/>
                <w:webHidden/>
              </w:rPr>
              <w:fldChar w:fldCharType="end"/>
            </w:r>
          </w:hyperlink>
        </w:p>
        <w:p w:rsidR="006B6475" w:rsidRDefault="0053624F" w:rsidP="006B6475">
          <w:pPr>
            <w:spacing w:after="0" w:line="240" w:lineRule="auto"/>
          </w:pPr>
          <w:r>
            <w:fldChar w:fldCharType="end"/>
          </w:r>
        </w:p>
      </w:sdtContent>
    </w:sdt>
    <w:p w:rsidR="007B7BBB" w:rsidRDefault="00E9533F" w:rsidP="00576B14">
      <w:pPr>
        <w:tabs>
          <w:tab w:val="left" w:pos="7742"/>
        </w:tabs>
      </w:pPr>
      <w:r>
        <w:tab/>
      </w:r>
      <w:bookmarkStart w:id="3" w:name="_GoBack"/>
      <w:bookmarkEnd w:id="3"/>
    </w:p>
    <w:p w:rsidR="0008470B" w:rsidRDefault="0008470B"/>
    <w:sectPr w:rsidR="0008470B" w:rsidSect="006A5F48">
      <w:headerReference w:type="default" r:id="rId8"/>
      <w:footerReference w:type="default" r:id="rId9"/>
      <w:footerReference w:type="first" r:id="rId10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FEF" w:rsidRDefault="00113FEF" w:rsidP="006B6475">
      <w:pPr>
        <w:spacing w:after="0" w:line="240" w:lineRule="auto"/>
      </w:pPr>
      <w:r>
        <w:separator/>
      </w:r>
    </w:p>
    <w:p w:rsidR="00113FEF" w:rsidRDefault="00113FEF"/>
    <w:p w:rsidR="00113FEF" w:rsidRDefault="00113FEF"/>
  </w:endnote>
  <w:endnote w:type="continuationSeparator" w:id="0">
    <w:p w:rsidR="00113FEF" w:rsidRDefault="00113FEF" w:rsidP="006B6475">
      <w:pPr>
        <w:spacing w:after="0" w:line="240" w:lineRule="auto"/>
      </w:pPr>
      <w:r>
        <w:continuationSeparator/>
      </w:r>
    </w:p>
    <w:p w:rsidR="00113FEF" w:rsidRDefault="00113FEF"/>
    <w:p w:rsidR="00113FEF" w:rsidRDefault="00113F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6A5F48">
      <w:trPr>
        <w:trHeight w:val="299"/>
      </w:trPr>
      <w:tc>
        <w:tcPr>
          <w:tcW w:w="9923" w:type="dxa"/>
          <w:vAlign w:val="center"/>
        </w:tcPr>
        <w:p w:rsidR="00C001DA" w:rsidRDefault="0049523E" w:rsidP="006A5F48">
          <w:pPr>
            <w:pStyle w:val="Header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407" behindDoc="1" locked="0" layoutInCell="1" allowOverlap="1" wp14:anchorId="023835DE" wp14:editId="4177312F">
                    <wp:simplePos x="0" y="0"/>
                    <wp:positionH relativeFrom="column">
                      <wp:posOffset>320675</wp:posOffset>
                    </wp:positionH>
                    <wp:positionV relativeFrom="paragraph">
                      <wp:posOffset>132080</wp:posOffset>
                    </wp:positionV>
                    <wp:extent cx="7052310" cy="316230"/>
                    <wp:effectExtent l="0" t="0" r="0" b="7620"/>
                    <wp:wrapNone/>
                    <wp:docPr id="37" name="Parallelogram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52310" cy="316230"/>
                            </a:xfrm>
                            <a:prstGeom prst="parallelogram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68E6CA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7" o:spid="_x0000_s1026" type="#_x0000_t7" style="position:absolute;margin-left:25.25pt;margin-top:10.4pt;width:555.3pt;height:24.9pt;z-index:-2516670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" adj="0" fillcolor="#d34817 [3204]" stroked="f" strokeweight="2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6991" behindDoc="1" locked="0" layoutInCell="1" allowOverlap="1" wp14:anchorId="67CBAE75" wp14:editId="0BF0AC94">
                    <wp:simplePos x="0" y="0"/>
                    <wp:positionH relativeFrom="column">
                      <wp:posOffset>650240</wp:posOffset>
                    </wp:positionH>
                    <wp:positionV relativeFrom="paragraph">
                      <wp:posOffset>-1905</wp:posOffset>
                    </wp:positionV>
                    <wp:extent cx="320040" cy="236855"/>
                    <wp:effectExtent l="0" t="0" r="3810" b="0"/>
                    <wp:wrapNone/>
                    <wp:docPr id="31" name="Rectangl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0040" cy="23685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EB55D6A" id="Rectangle 31" o:spid="_x0000_s1026" style="position:absolute;margin-left:51.2pt;margin-top:-.15pt;width:25.2pt;height:18.65pt;z-index:-251679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" fillcolor="#f9d8cd [660]" stroked="f" strokeweight="2pt"/>
                </w:pict>
              </mc:Fallback>
            </mc:AlternateContent>
          </w:r>
        </w:p>
      </w:tc>
    </w:tr>
    <w:tr w:rsidR="00C001DA" w:rsidRPr="00F873AA" w:rsidTr="006A5F48">
      <w:trPr>
        <w:trHeight w:val="299"/>
      </w:trPr>
      <w:tc>
        <w:tcPr>
          <w:tcW w:w="9923" w:type="dxa"/>
          <w:vAlign w:val="center"/>
        </w:tcPr>
        <w:p w:rsidR="00C001DA" w:rsidRPr="00AE0282" w:rsidRDefault="00A910A0" w:rsidP="00A910A0">
          <w:pPr>
            <w:pStyle w:val="Header"/>
            <w:rPr>
              <w:color w:val="FFFFFF" w:themeColor="background1"/>
              <w:lang w:val="it-IT"/>
            </w:rPr>
          </w:pPr>
          <w:r>
            <w:rPr>
              <w:rFonts w:ascii="Arial" w:hAnsi="Arial" w:cs="Arial"/>
              <w:color w:val="FFFFFF" w:themeColor="background1"/>
              <w:sz w:val="28"/>
              <w:lang w:val="it-IT"/>
            </w:rPr>
            <w:t xml:space="preserve">       </w:t>
          </w:r>
          <w:r w:rsidR="00C001DA" w:rsidRPr="00F873AA">
            <w:rPr>
              <w:rFonts w:ascii="Arial" w:hAnsi="Arial" w:cs="Arial"/>
              <w:color w:val="FFFFFF" w:themeColor="background1"/>
              <w:sz w:val="28"/>
              <w:lang w:val="it-IT"/>
            </w:rPr>
            <w:t xml:space="preserve"> </w:t>
          </w:r>
          <w:sdt>
            <w:sdtPr>
              <w:rPr>
                <w:rFonts w:ascii="Arial" w:hAnsi="Arial" w:cs="Arial"/>
                <w:color w:val="F2F2F2" w:themeColor="background1" w:themeShade="F2"/>
                <w:sz w:val="24"/>
                <w:lang w:val="it-IT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olor w:val="F2F2F2" w:themeColor="background1" w:themeShade="F2"/>
              </w:rPr>
            </w:sdtEndPr>
            <w:sdtContent>
              <w:r w:rsidRPr="0049523E">
                <w:rPr>
                  <w:rFonts w:ascii="Arial" w:hAnsi="Arial" w:cs="Arial"/>
                  <w:color w:val="F2F2F2" w:themeColor="background1" w:themeShade="F2"/>
                  <w:sz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Valor Creativo</w:t>
              </w:r>
            </w:sdtContent>
          </w:sdt>
          <w:r w:rsidR="00C001DA" w:rsidRPr="0049523E">
            <w:rPr>
              <w:rFonts w:ascii="Arial" w:hAnsi="Arial" w:cs="Arial"/>
              <w:color w:val="F2F2F2" w:themeColor="background1" w:themeShade="F2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     </w:t>
          </w:r>
          <w:r w:rsidRPr="0049523E">
            <w:rPr>
              <w:rFonts w:ascii="Arial" w:hAnsi="Arial" w:cs="Arial"/>
              <w:color w:val="F2F2F2" w:themeColor="background1" w:themeShade="F2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="00C001DA" w:rsidRPr="0049523E">
            <w:rPr>
              <w:rFonts w:ascii="Arial" w:hAnsi="Arial" w:cs="Arial"/>
              <w:color w:val="F2F2F2" w:themeColor="background1" w:themeShade="F2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</w:t>
          </w:r>
          <w:r w:rsidRPr="0049523E">
            <w:rPr>
              <w:rFonts w:ascii="Arial" w:hAnsi="Arial" w:cs="Arial"/>
              <w:color w:val="F2F2F2" w:themeColor="background1" w:themeShade="F2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  </w:t>
          </w:r>
          <w:r w:rsidR="00C001DA" w:rsidRPr="0049523E">
            <w:rPr>
              <w:rFonts w:ascii="Arial" w:hAnsi="Arial" w:cs="Arial"/>
              <w:color w:val="F2F2F2" w:themeColor="background1" w:themeShade="F2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                                                      </w:t>
          </w:r>
          <w:r w:rsidRPr="0049523E">
            <w:rPr>
              <w:rFonts w:ascii="Arial" w:hAnsi="Arial" w:cs="Arial"/>
              <w:color w:val="F2F2F2" w:themeColor="background1" w:themeShade="F2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</w:t>
          </w:r>
          <w:r w:rsidR="00C001DA" w:rsidRPr="0049523E">
            <w:rPr>
              <w:rFonts w:ascii="Arial" w:hAnsi="Arial" w:cs="Arial"/>
              <w:color w:val="F2F2F2" w:themeColor="background1" w:themeShade="F2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</w:t>
          </w:r>
          <w:r w:rsidR="00C001DA" w:rsidRPr="0049523E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="00C001DA" w:rsidRPr="0049523E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begin"/>
          </w:r>
          <w:r w:rsidR="00C001DA" w:rsidRPr="0049523E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instrText xml:space="preserve"> PAGE   \* MERGEFORMAT </w:instrText>
          </w:r>
          <w:r w:rsidR="00C001DA" w:rsidRPr="0049523E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separate"/>
          </w:r>
          <w:r w:rsidR="00CC717C">
            <w:rPr>
              <w:rFonts w:ascii="Arial" w:hAnsi="Arial" w:cs="Arial"/>
              <w:noProof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2</w:t>
          </w:r>
          <w:r w:rsidR="00C001DA" w:rsidRPr="0049523E">
            <w:rPr>
              <w:rFonts w:ascii="Arial" w:hAnsi="Arial" w:cs="Arial"/>
              <w:noProof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end"/>
          </w:r>
        </w:p>
      </w:tc>
    </w:tr>
  </w:tbl>
  <w:p w:rsidR="00957460" w:rsidRDefault="0049523E"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36223" behindDoc="1" locked="0" layoutInCell="1" allowOverlap="1" wp14:anchorId="2B1956B9" wp14:editId="0620D073">
              <wp:simplePos x="0" y="0"/>
              <wp:positionH relativeFrom="column">
                <wp:posOffset>277495</wp:posOffset>
              </wp:positionH>
              <wp:positionV relativeFrom="paragraph">
                <wp:posOffset>-429450</wp:posOffset>
              </wp:positionV>
              <wp:extent cx="450850" cy="332418"/>
              <wp:effectExtent l="0" t="0" r="6350" b="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332418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3167A6" id="Rectangle 24" o:spid="_x0000_s1026" style="position:absolute;margin-left:21.85pt;margin-top:-33.8pt;width:35.5pt;height:26.15pt;z-index:-251680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" fillcolor="#956251 [3207]" stroked="f" strokeweight="2pt"/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36735" behindDoc="1" locked="0" layoutInCell="1" allowOverlap="1" wp14:anchorId="33E98C11" wp14:editId="21AF3C2C">
              <wp:simplePos x="0" y="0"/>
              <wp:positionH relativeFrom="column">
                <wp:posOffset>503637</wp:posOffset>
              </wp:positionH>
              <wp:positionV relativeFrom="paragraph">
                <wp:posOffset>-500710</wp:posOffset>
              </wp:positionV>
              <wp:extent cx="320634" cy="391795"/>
              <wp:effectExtent l="0" t="0" r="3810" b="8255"/>
              <wp:wrapNone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634" cy="39179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0B33AE" id="Rectangle 25" o:spid="_x0000_s1026" style="position:absolute;margin-left:39.65pt;margin-top:-39.45pt;width:25.25pt;height:30.85pt;z-index:-251679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" fillcolor="#918485 [3208]" stroked="f" strokeweight="2pt"/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34173" behindDoc="1" locked="0" layoutInCell="1" allowOverlap="1" wp14:anchorId="5AA42F36" wp14:editId="67B4128A">
              <wp:simplePos x="0" y="0"/>
              <wp:positionH relativeFrom="column">
                <wp:posOffset>503366</wp:posOffset>
              </wp:positionH>
              <wp:positionV relativeFrom="paragraph">
                <wp:posOffset>-281833</wp:posOffset>
              </wp:positionV>
              <wp:extent cx="577215" cy="365760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215" cy="36576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58F515" id="Rectangle 26" o:spid="_x0000_s1026" style="position:absolute;margin-left:39.65pt;margin-top:-22.2pt;width:45.45pt;height:28.8pt;z-index:-251682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" fillcolor="#9b2d1f [3205]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1DA" w:rsidRDefault="00C001DA">
    <w:pPr>
      <w:pStyle w:val="Footer"/>
    </w:pPr>
    <w:r>
      <w:rPr>
        <w:noProof/>
        <w:lang w:eastAsia="es-AR"/>
      </w:rPr>
      <w:drawing>
        <wp:anchor distT="0" distB="0" distL="114300" distR="114300" simplePos="0" relativeHeight="251661824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FEF" w:rsidRDefault="00113FEF" w:rsidP="006B6475">
      <w:pPr>
        <w:spacing w:after="0" w:line="240" w:lineRule="auto"/>
      </w:pPr>
      <w:r>
        <w:separator/>
      </w:r>
    </w:p>
    <w:p w:rsidR="00113FEF" w:rsidRDefault="00113FEF"/>
    <w:p w:rsidR="00113FEF" w:rsidRDefault="00113FEF"/>
  </w:footnote>
  <w:footnote w:type="continuationSeparator" w:id="0">
    <w:p w:rsidR="00113FEF" w:rsidRDefault="00113FEF" w:rsidP="006B6475">
      <w:pPr>
        <w:spacing w:after="0" w:line="240" w:lineRule="auto"/>
      </w:pPr>
      <w:r>
        <w:continuationSeparator/>
      </w:r>
    </w:p>
    <w:p w:rsidR="00113FEF" w:rsidRDefault="00113FEF"/>
    <w:p w:rsidR="00113FEF" w:rsidRDefault="00113FE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C001DA" w:rsidP="00AE0282">
          <w:pPr>
            <w:pStyle w:val="Header"/>
            <w:jc w:val="right"/>
            <w:rPr>
              <w:lang w:val="it-IT"/>
            </w:rPr>
          </w:pPr>
        </w:p>
      </w:tc>
    </w:tr>
    <w:tr w:rsidR="00C001DA" w:rsidRPr="00A910A0" w:rsidTr="006A5F48">
      <w:trPr>
        <w:trHeight w:val="454"/>
      </w:trPr>
      <w:tc>
        <w:tcPr>
          <w:tcW w:w="10001" w:type="dxa"/>
        </w:tcPr>
        <w:p w:rsidR="00C001DA" w:rsidRPr="00A910A0" w:rsidRDefault="00113FEF" w:rsidP="006A5F48">
          <w:pPr>
            <w:pStyle w:val="Header"/>
            <w:jc w:val="right"/>
            <w:rPr>
              <w:color w:val="FFFFFF" w:themeColor="background1"/>
              <w:lang w:val="it-IT"/>
            </w:rPr>
          </w:pPr>
          <w:sdt>
            <w:sdtPr>
              <w:rPr>
                <w:rFonts w:ascii="Arial" w:hAnsi="Arial" w:cs="Arial"/>
                <w:color w:val="D34817" w:themeColor="accent1"/>
                <w:sz w:val="26"/>
                <w:szCs w:val="26"/>
                <w:lang w:val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C717C">
                <w:rPr>
                  <w:rFonts w:ascii="Arial" w:hAnsi="Arial" w:cs="Arial"/>
                  <w:color w:val="D34817" w:themeColor="accent1"/>
                  <w:sz w:val="26"/>
                  <w:szCs w:val="26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Valor Creativo</w:t>
              </w:r>
            </w:sdtContent>
          </w:sdt>
        </w:p>
      </w:tc>
    </w:tr>
  </w:tbl>
  <w:p w:rsidR="00C001DA" w:rsidRDefault="00C00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33052"/>
    <w:rsid w:val="0008465E"/>
    <w:rsid w:val="0008470B"/>
    <w:rsid w:val="000A7EB1"/>
    <w:rsid w:val="000C058D"/>
    <w:rsid w:val="000E46A3"/>
    <w:rsid w:val="000F3637"/>
    <w:rsid w:val="00113FEF"/>
    <w:rsid w:val="00165CFA"/>
    <w:rsid w:val="001C439E"/>
    <w:rsid w:val="002010B1"/>
    <w:rsid w:val="00215F5A"/>
    <w:rsid w:val="00217B73"/>
    <w:rsid w:val="002208D9"/>
    <w:rsid w:val="00221232"/>
    <w:rsid w:val="0025094C"/>
    <w:rsid w:val="0027361D"/>
    <w:rsid w:val="0029176E"/>
    <w:rsid w:val="002B4017"/>
    <w:rsid w:val="00304073"/>
    <w:rsid w:val="003059E5"/>
    <w:rsid w:val="003318B7"/>
    <w:rsid w:val="00345CB9"/>
    <w:rsid w:val="00432F7D"/>
    <w:rsid w:val="00447106"/>
    <w:rsid w:val="00487322"/>
    <w:rsid w:val="0049523E"/>
    <w:rsid w:val="004A5314"/>
    <w:rsid w:val="004D57B2"/>
    <w:rsid w:val="0053624F"/>
    <w:rsid w:val="00546DCC"/>
    <w:rsid w:val="00553954"/>
    <w:rsid w:val="00576B14"/>
    <w:rsid w:val="005A4047"/>
    <w:rsid w:val="005C6A62"/>
    <w:rsid w:val="005D43A9"/>
    <w:rsid w:val="005E008D"/>
    <w:rsid w:val="005F5700"/>
    <w:rsid w:val="00613AEA"/>
    <w:rsid w:val="00615C25"/>
    <w:rsid w:val="006571B0"/>
    <w:rsid w:val="00657418"/>
    <w:rsid w:val="006915EC"/>
    <w:rsid w:val="006A26C8"/>
    <w:rsid w:val="006A5F48"/>
    <w:rsid w:val="006B4A43"/>
    <w:rsid w:val="006B6475"/>
    <w:rsid w:val="006D29E1"/>
    <w:rsid w:val="00751268"/>
    <w:rsid w:val="007742DF"/>
    <w:rsid w:val="007B7BBB"/>
    <w:rsid w:val="007D01F7"/>
    <w:rsid w:val="00816E5B"/>
    <w:rsid w:val="0086428F"/>
    <w:rsid w:val="008A6151"/>
    <w:rsid w:val="008A6BEB"/>
    <w:rsid w:val="008D12FE"/>
    <w:rsid w:val="008F1CFF"/>
    <w:rsid w:val="008F68CD"/>
    <w:rsid w:val="00926740"/>
    <w:rsid w:val="00952096"/>
    <w:rsid w:val="00957460"/>
    <w:rsid w:val="00983878"/>
    <w:rsid w:val="009A1770"/>
    <w:rsid w:val="009A69B7"/>
    <w:rsid w:val="009B42D2"/>
    <w:rsid w:val="009D6F39"/>
    <w:rsid w:val="009F350A"/>
    <w:rsid w:val="00A06702"/>
    <w:rsid w:val="00A268AA"/>
    <w:rsid w:val="00A31053"/>
    <w:rsid w:val="00A40FB8"/>
    <w:rsid w:val="00A42F53"/>
    <w:rsid w:val="00A74518"/>
    <w:rsid w:val="00A8046A"/>
    <w:rsid w:val="00A910A0"/>
    <w:rsid w:val="00AB4BE4"/>
    <w:rsid w:val="00AC65EB"/>
    <w:rsid w:val="00AE0282"/>
    <w:rsid w:val="00B04025"/>
    <w:rsid w:val="00B2163C"/>
    <w:rsid w:val="00B24233"/>
    <w:rsid w:val="00B35300"/>
    <w:rsid w:val="00B636DE"/>
    <w:rsid w:val="00BA33D1"/>
    <w:rsid w:val="00BA3EEF"/>
    <w:rsid w:val="00BD1CC5"/>
    <w:rsid w:val="00BF4B6A"/>
    <w:rsid w:val="00C001DA"/>
    <w:rsid w:val="00C37DF7"/>
    <w:rsid w:val="00C926AF"/>
    <w:rsid w:val="00CB560F"/>
    <w:rsid w:val="00CC717C"/>
    <w:rsid w:val="00CD5596"/>
    <w:rsid w:val="00D42E04"/>
    <w:rsid w:val="00D510B0"/>
    <w:rsid w:val="00D564EE"/>
    <w:rsid w:val="00D9420E"/>
    <w:rsid w:val="00E65350"/>
    <w:rsid w:val="00E9533F"/>
    <w:rsid w:val="00EA1C24"/>
    <w:rsid w:val="00ED113E"/>
    <w:rsid w:val="00F23F7E"/>
    <w:rsid w:val="00F45ED1"/>
    <w:rsid w:val="00F4776B"/>
    <w:rsid w:val="00F73A60"/>
    <w:rsid w:val="00F873AA"/>
    <w:rsid w:val="00F92E05"/>
    <w:rsid w:val="00FA2996"/>
    <w:rsid w:val="00FA397F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A13D7FC-37D3-46F5-AF2F-F9601E9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F48"/>
    <w:pPr>
      <w:keepNext/>
      <w:keepLines/>
      <w:pBdr>
        <w:bottom w:val="single" w:sz="12" w:space="1" w:color="E99C92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918485" w:themeColor="accent5"/>
      <w:sz w:val="36"/>
      <w:szCs w:val="28"/>
      <w:lang w:eastAsia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B2D1F" w:themeColor="accent2"/>
      <w:sz w:val="28"/>
      <w:szCs w:val="26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32117" w:themeColor="accent2" w:themeShade="BF"/>
      <w:sz w:val="24"/>
      <w:lang w:eastAsia="es-A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2D1F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75"/>
  </w:style>
  <w:style w:type="paragraph" w:styleId="Footer">
    <w:name w:val="footer"/>
    <w:basedOn w:val="Normal"/>
    <w:link w:val="FooterCh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75"/>
  </w:style>
  <w:style w:type="table" w:styleId="TableGrid">
    <w:name w:val="Table Grid"/>
    <w:basedOn w:val="Table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5F48"/>
    <w:rPr>
      <w:rFonts w:eastAsiaTheme="majorEastAsia" w:cstheme="majorBidi"/>
      <w:b/>
      <w:bCs/>
      <w:color w:val="918485" w:themeColor="accent5"/>
      <w:sz w:val="36"/>
      <w:szCs w:val="2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6A5F48"/>
    <w:rPr>
      <w:rFonts w:eastAsiaTheme="majorEastAsia" w:cstheme="majorBidi"/>
      <w:b/>
      <w:bCs/>
      <w:color w:val="9B2D1F" w:themeColor="accent2"/>
      <w:sz w:val="28"/>
      <w:szCs w:val="26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6A5F48"/>
    <w:rPr>
      <w:rFonts w:eastAsiaTheme="majorEastAsia" w:cstheme="majorBidi"/>
      <w:b/>
      <w:bCs/>
      <w:color w:val="732117" w:themeColor="accent2" w:themeShade="BF"/>
      <w:sz w:val="24"/>
      <w:lang w:eastAsia="es-A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64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yperlink">
    <w:name w:val="Hyperlink"/>
    <w:basedOn w:val="DefaultParagraphFont"/>
    <w:uiPriority w:val="99"/>
    <w:unhideWhenUsed/>
    <w:rsid w:val="006B6475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13AE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732117" w:themeColor="accen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F48"/>
    <w:rPr>
      <w:rFonts w:eastAsiaTheme="majorEastAsia" w:cstheme="majorBidi"/>
      <w:color w:val="732117" w:themeColor="accent2" w:themeShade="BF"/>
      <w:spacing w:val="5"/>
      <w:kern w:val="28"/>
      <w:sz w:val="144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9B2D1F" w:themeColor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9B2D1F" w:themeColor="accent2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5F48"/>
    <w:rPr>
      <w:rFonts w:asciiTheme="majorHAnsi" w:eastAsiaTheme="majorEastAsia" w:hAnsiTheme="majorHAnsi" w:cstheme="majorBidi"/>
      <w:i/>
      <w:iCs/>
      <w:color w:val="9B2D1F" w:themeColor="accent2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A5F48"/>
    <w:rPr>
      <w:b/>
      <w:bCs/>
      <w:i/>
      <w:iCs/>
      <w:color w:val="A28E6A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E4AA05-9741-40A1-B46C-2DD6E6508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43</TotalTime>
  <Pages>2</Pages>
  <Words>51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Creativo</dc:title>
  <dc:subject>ValorCreativo.blogspot.com</dc:subject>
  <dc:creator>Valor Creativo</dc:creator>
  <dcterms:created xsi:type="dcterms:W3CDTF">2016-04-22T21:10:00Z</dcterms:created>
  <dcterms:modified xsi:type="dcterms:W3CDTF">2016-05-04T21:17:00Z</dcterms:modified>
</cp:coreProperties>
</file>